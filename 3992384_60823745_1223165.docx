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3E9C58" w14:textId="77777777" w:rsidR="00304BB8" w:rsidRDefault="00304BB8" w:rsidP="00304BB8">
      <w:pPr>
        <w:spacing w:after="160" w:line="259" w:lineRule="auto"/>
        <w:ind w:firstLine="0"/>
        <w:jc w:val="center"/>
        <w:rPr>
          <w:sz w:val="32"/>
          <w:szCs w:val="32"/>
        </w:rPr>
      </w:pPr>
    </w:p>
    <w:p w14:paraId="6C00AE8A" w14:textId="77777777" w:rsidR="00304BB8" w:rsidRDefault="00304BB8" w:rsidP="00304BB8">
      <w:pPr>
        <w:spacing w:after="160" w:line="259" w:lineRule="auto"/>
        <w:ind w:firstLine="0"/>
        <w:jc w:val="center"/>
        <w:rPr>
          <w:sz w:val="32"/>
          <w:szCs w:val="32"/>
        </w:rPr>
      </w:pPr>
    </w:p>
    <w:p w14:paraId="7134C46A" w14:textId="77777777" w:rsidR="00304BB8" w:rsidRDefault="00304BB8" w:rsidP="00304BB8">
      <w:pPr>
        <w:spacing w:after="160" w:line="259" w:lineRule="auto"/>
        <w:ind w:firstLine="0"/>
        <w:jc w:val="center"/>
        <w:rPr>
          <w:sz w:val="32"/>
          <w:szCs w:val="32"/>
        </w:rPr>
      </w:pPr>
    </w:p>
    <w:p w14:paraId="10600016" w14:textId="77777777" w:rsidR="00304BB8" w:rsidRDefault="00304BB8" w:rsidP="00304BB8">
      <w:pPr>
        <w:spacing w:after="160" w:line="259" w:lineRule="auto"/>
        <w:ind w:firstLine="0"/>
        <w:jc w:val="center"/>
        <w:rPr>
          <w:sz w:val="32"/>
          <w:szCs w:val="32"/>
        </w:rPr>
      </w:pPr>
    </w:p>
    <w:p w14:paraId="4DEFFCEB" w14:textId="776C90E5" w:rsidR="00751F52" w:rsidRPr="00304BB8" w:rsidRDefault="002130E0" w:rsidP="00304BB8">
      <w:pPr>
        <w:spacing w:after="160" w:line="259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Smart </w:t>
      </w:r>
      <w:r w:rsidR="00857970">
        <w:rPr>
          <w:sz w:val="32"/>
          <w:szCs w:val="32"/>
        </w:rPr>
        <w:t>contracts in</w:t>
      </w:r>
      <w:r>
        <w:rPr>
          <w:sz w:val="32"/>
          <w:szCs w:val="32"/>
        </w:rPr>
        <w:t xml:space="preserve"> Block Chain </w:t>
      </w:r>
    </w:p>
    <w:p w14:paraId="0AC6B4AB" w14:textId="77777777" w:rsidR="00304BB8" w:rsidRPr="00AA1438" w:rsidRDefault="00304BB8" w:rsidP="00304BB8">
      <w:pPr>
        <w:ind w:firstLine="0"/>
        <w:jc w:val="center"/>
        <w:rPr>
          <w:rFonts w:cs="Times New Roman"/>
          <w:szCs w:val="24"/>
        </w:rPr>
      </w:pPr>
      <w:r w:rsidRPr="00AA1438">
        <w:rPr>
          <w:rFonts w:cs="Times New Roman"/>
          <w:szCs w:val="24"/>
        </w:rPr>
        <w:t>Name of the Student</w:t>
      </w:r>
    </w:p>
    <w:p w14:paraId="040DA9D0" w14:textId="77777777" w:rsidR="00304BB8" w:rsidRPr="00AA1438" w:rsidRDefault="00304BB8" w:rsidP="00304BB8">
      <w:pPr>
        <w:ind w:firstLine="0"/>
        <w:jc w:val="center"/>
        <w:rPr>
          <w:rFonts w:cs="Times New Roman"/>
          <w:szCs w:val="24"/>
        </w:rPr>
      </w:pPr>
      <w:r w:rsidRPr="00AA1438">
        <w:rPr>
          <w:rFonts w:cs="Times New Roman"/>
          <w:szCs w:val="24"/>
        </w:rPr>
        <w:t>Name of the University</w:t>
      </w:r>
    </w:p>
    <w:p w14:paraId="1B38520D" w14:textId="77777777" w:rsidR="00304BB8" w:rsidRPr="00AA1438" w:rsidRDefault="00304BB8" w:rsidP="00304BB8">
      <w:pPr>
        <w:ind w:firstLine="0"/>
        <w:jc w:val="center"/>
        <w:rPr>
          <w:rFonts w:cs="Times New Roman"/>
          <w:szCs w:val="24"/>
        </w:rPr>
      </w:pPr>
      <w:r w:rsidRPr="00AA1438">
        <w:rPr>
          <w:rFonts w:cs="Times New Roman"/>
          <w:szCs w:val="24"/>
        </w:rPr>
        <w:t>Authors note</w:t>
      </w:r>
    </w:p>
    <w:p w14:paraId="5AB08D1F" w14:textId="77777777" w:rsidR="00304BB8" w:rsidRDefault="00304BB8">
      <w:pPr>
        <w:spacing w:after="160" w:line="259" w:lineRule="auto"/>
        <w:ind w:firstLine="0"/>
        <w:jc w:val="left"/>
      </w:pPr>
    </w:p>
    <w:p w14:paraId="4222B448" w14:textId="69BD4285" w:rsidR="002130E0" w:rsidRDefault="002130E0">
      <w:pPr>
        <w:spacing w:after="160" w:line="259" w:lineRule="auto"/>
        <w:ind w:firstLine="0"/>
        <w:jc w:val="left"/>
        <w:rPr>
          <w:rFonts w:eastAsiaTheme="majorEastAsia" w:cstheme="majorBidi"/>
          <w:b/>
          <w:sz w:val="28"/>
          <w:szCs w:val="32"/>
        </w:rPr>
      </w:pPr>
      <w:r>
        <w:rPr>
          <w:rFonts w:eastAsiaTheme="majorEastAsia" w:cstheme="majorBidi"/>
          <w:b/>
          <w:sz w:val="28"/>
          <w:szCs w:val="32"/>
        </w:rPr>
        <w:br w:type="page"/>
      </w:r>
    </w:p>
    <w:p w14:paraId="1CADE1DA" w14:textId="6456B740" w:rsidR="0039359B" w:rsidRDefault="002130E0" w:rsidP="002130E0">
      <w:r>
        <w:lastRenderedPageBreak/>
        <w:t xml:space="preserve"> In Blockchain the Smart contract </w:t>
      </w:r>
      <w:r w:rsidR="00066CD9">
        <w:t xml:space="preserve">can be considered </w:t>
      </w:r>
      <w:r w:rsidR="00857970">
        <w:t>as the</w:t>
      </w:r>
      <w:r w:rsidR="00066CD9">
        <w:t xml:space="preserve"> code segment that are </w:t>
      </w:r>
      <w:r w:rsidR="00857970">
        <w:t xml:space="preserve">executed </w:t>
      </w:r>
      <w:bookmarkStart w:id="0" w:name="_GoBack"/>
      <w:bookmarkEnd w:id="0"/>
      <w:r w:rsidR="00857970">
        <w:t>over the</w:t>
      </w:r>
      <w:r w:rsidR="00066CD9">
        <w:t xml:space="preserve"> block chain and defines some set of rules that are agreed by the </w:t>
      </w:r>
      <w:proofErr w:type="gramStart"/>
      <w:r w:rsidR="00634127">
        <w:t>both  the</w:t>
      </w:r>
      <w:proofErr w:type="gramEnd"/>
      <w:r w:rsidR="00634127">
        <w:t xml:space="preserve"> users/parties that are involved in a transactions.</w:t>
      </w:r>
    </w:p>
    <w:p w14:paraId="5DB000F7" w14:textId="6346BA46" w:rsidR="002B3EDB" w:rsidRDefault="008C2FFD" w:rsidP="002130E0">
      <w:r>
        <w:t xml:space="preserve">After any transaction </w:t>
      </w:r>
      <w:r w:rsidRPr="008C2FFD">
        <w:t xml:space="preserve">execution, if </w:t>
      </w:r>
      <w:r w:rsidRPr="008C2FFD">
        <w:t xml:space="preserve">the of </w:t>
      </w:r>
      <w:r w:rsidR="00054F9A" w:rsidRPr="008C2FFD">
        <w:t>pre</w:t>
      </w:r>
      <w:r w:rsidR="00054F9A">
        <w:t xml:space="preserve">viously </w:t>
      </w:r>
      <w:r w:rsidRPr="008C2FFD">
        <w:t>rules</w:t>
      </w:r>
      <w:r w:rsidR="00054F9A">
        <w:t xml:space="preserve"> for the transactions are </w:t>
      </w:r>
      <w:r w:rsidR="00163C75">
        <w:t>met therefore the</w:t>
      </w:r>
      <w:r w:rsidR="00054F9A">
        <w:t xml:space="preserve"> developed </w:t>
      </w:r>
      <w:r w:rsidR="00163C75">
        <w:t>smart contract</w:t>
      </w:r>
      <w:r w:rsidR="00054F9A">
        <w:t xml:space="preserve"> is </w:t>
      </w:r>
      <w:r w:rsidRPr="008C2FFD">
        <w:t>execute</w:t>
      </w:r>
      <w:r w:rsidR="00054F9A">
        <w:t xml:space="preserve">d </w:t>
      </w:r>
      <w:r w:rsidR="003C2E2F">
        <w:t xml:space="preserve">spontaneously </w:t>
      </w:r>
      <w:r w:rsidR="00163C75">
        <w:t xml:space="preserve">and </w:t>
      </w:r>
      <w:r w:rsidR="00163C75" w:rsidRPr="008C2FFD">
        <w:t>generates</w:t>
      </w:r>
      <w:r w:rsidR="003C2E2F">
        <w:t xml:space="preserve"> the output</w:t>
      </w:r>
      <w:r w:rsidRPr="008C2FFD">
        <w:t xml:space="preserve">. This bit of code permits decentralized mechanization by encouraging, checking, and authorizing the states of </w:t>
      </w:r>
      <w:r w:rsidR="00163C75" w:rsidRPr="008C2FFD">
        <w:t>an</w:t>
      </w:r>
      <w:r w:rsidRPr="008C2FFD">
        <w:t xml:space="preserve"> </w:t>
      </w:r>
      <w:r w:rsidR="003C2E2F">
        <w:t>underlying rules for the transactions</w:t>
      </w:r>
      <w:r w:rsidRPr="008C2FFD">
        <w:t xml:space="preserve">. </w:t>
      </w:r>
      <w:r w:rsidR="003C2E2F">
        <w:t xml:space="preserve"> Through the smart </w:t>
      </w:r>
      <w:r w:rsidR="0052738F">
        <w:t xml:space="preserve">contracts it enables   the involved users/entities to exchange </w:t>
      </w:r>
      <w:r w:rsidRPr="008C2FFD">
        <w:t>anything of worth</w:t>
      </w:r>
      <w:r w:rsidR="00163C75">
        <w:t xml:space="preserve"> by maintaining the proper record through the Contract</w:t>
      </w:r>
      <w:r>
        <w:t>.</w:t>
      </w:r>
    </w:p>
    <w:p w14:paraId="2B64FF86" w14:textId="310E6C97" w:rsidR="00163C75" w:rsidRDefault="00CE7CDF" w:rsidP="002130E0">
      <w:r>
        <w:t>For the</w:t>
      </w:r>
      <w:r w:rsidR="00163C75">
        <w:t xml:space="preserve"> development of the smart contract the</w:t>
      </w:r>
      <w:r w:rsidR="006A5392">
        <w:t xml:space="preserve"> Ethereum </w:t>
      </w:r>
      <w:r>
        <w:t xml:space="preserve">ABI (Application binary interface) is used. </w:t>
      </w:r>
      <w:r w:rsidR="00857970">
        <w:t xml:space="preserve"> In addition to that web3 package is also used for the development of the contract.</w:t>
      </w:r>
      <w:r>
        <w:t xml:space="preserve"> The </w:t>
      </w:r>
      <w:r w:rsidRPr="00CE7CDF">
        <w:t xml:space="preserve">ABI </w:t>
      </w:r>
      <w:r w:rsidR="00750FA1" w:rsidRPr="00CE7CDF">
        <w:t>encrypti</w:t>
      </w:r>
      <w:r w:rsidR="00750FA1">
        <w:t xml:space="preserve">on </w:t>
      </w:r>
      <w:r w:rsidRPr="00CE7CDF">
        <w:t xml:space="preserve">is </w:t>
      </w:r>
      <w:r w:rsidR="00750FA1" w:rsidRPr="00CE7CDF">
        <w:t>typically</w:t>
      </w:r>
      <w:r w:rsidRPr="00CE7CDF">
        <w:t xml:space="preserve"> automated </w:t>
      </w:r>
      <w:r w:rsidR="00E06888" w:rsidRPr="00CE7CDF">
        <w:t xml:space="preserve">by </w:t>
      </w:r>
      <w:r w:rsidR="00E06888">
        <w:t>different</w:t>
      </w:r>
      <w:r w:rsidR="00750FA1">
        <w:t xml:space="preserve"> </w:t>
      </w:r>
      <w:r w:rsidRPr="00CE7CDF">
        <w:t xml:space="preserve">tools </w:t>
      </w:r>
      <w:r w:rsidR="00750FA1">
        <w:t xml:space="preserve">which </w:t>
      </w:r>
      <w:r w:rsidR="00E06888">
        <w:t>are the</w:t>
      </w:r>
      <w:r w:rsidR="00750FA1">
        <w:t xml:space="preserve"> </w:t>
      </w:r>
      <w:r w:rsidRPr="00CE7CDF">
        <w:t>part of</w:t>
      </w:r>
      <w:r w:rsidR="00750FA1">
        <w:t xml:space="preserve"> the </w:t>
      </w:r>
      <w:r w:rsidR="00E06888">
        <w:t xml:space="preserve">underlying </w:t>
      </w:r>
      <w:r w:rsidR="00E06888" w:rsidRPr="00CE7CDF">
        <w:t>compiler</w:t>
      </w:r>
      <w:r w:rsidR="00750FA1">
        <w:t xml:space="preserve">. This </w:t>
      </w:r>
      <w:r w:rsidR="00E06888">
        <w:t xml:space="preserve">includes digital </w:t>
      </w:r>
      <w:r w:rsidRPr="00CE7CDF">
        <w:t>wallets</w:t>
      </w:r>
      <w:r w:rsidR="00E06888">
        <w:t xml:space="preserve"> that are </w:t>
      </w:r>
      <w:r w:rsidRPr="00CE7CDF">
        <w:t xml:space="preserve">capable of </w:t>
      </w:r>
      <w:r w:rsidR="00E06888" w:rsidRPr="00CE7CDF">
        <w:t>cooperating</w:t>
      </w:r>
      <w:r w:rsidR="00E06888">
        <w:t xml:space="preserve"> and interact </w:t>
      </w:r>
      <w:r w:rsidR="00474FA1">
        <w:t>with</w:t>
      </w:r>
      <w:r w:rsidR="00474FA1" w:rsidRPr="00CE7CDF">
        <w:t xml:space="preserve"> </w:t>
      </w:r>
      <w:r w:rsidR="00474FA1">
        <w:t>the</w:t>
      </w:r>
      <w:r w:rsidR="00E06888">
        <w:t xml:space="preserve"> underlying </w:t>
      </w:r>
      <w:r w:rsidRPr="00CE7CDF">
        <w:t xml:space="preserve">smart contracts. ABI encoder </w:t>
      </w:r>
      <w:r w:rsidR="00474FA1" w:rsidRPr="00CE7CDF">
        <w:t xml:space="preserve">needs </w:t>
      </w:r>
      <w:r w:rsidR="00474FA1">
        <w:t>the</w:t>
      </w:r>
      <w:r w:rsidR="00830562">
        <w:t xml:space="preserve"> </w:t>
      </w:r>
      <w:r w:rsidRPr="00CE7CDF">
        <w:t xml:space="preserve">description </w:t>
      </w:r>
      <w:r w:rsidR="00474FA1" w:rsidRPr="00CE7CDF">
        <w:t xml:space="preserve">of </w:t>
      </w:r>
      <w:r w:rsidR="00474FA1">
        <w:t xml:space="preserve">the </w:t>
      </w:r>
      <w:r w:rsidR="00830562">
        <w:t xml:space="preserve">smart </w:t>
      </w:r>
      <w:r w:rsidRPr="00CE7CDF">
        <w:t>contract’s interface</w:t>
      </w:r>
      <w:r w:rsidR="00474FA1">
        <w:t xml:space="preserve">. The description includes the </w:t>
      </w:r>
      <w:r w:rsidRPr="00CE7CDF">
        <w:t>names and parameter types</w:t>
      </w:r>
      <w:r w:rsidR="00474FA1">
        <w:t xml:space="preserve"> and transaction amount for that specific contract</w:t>
      </w:r>
      <w:r w:rsidRPr="00CE7CDF">
        <w:t>.</w:t>
      </w:r>
      <w:r w:rsidR="00474FA1">
        <w:t xml:space="preserve"> For this program, in order to develop the smart </w:t>
      </w:r>
      <w:r w:rsidR="00D607C6">
        <w:t>contract, the</w:t>
      </w:r>
      <w:r w:rsidR="00474FA1">
        <w:t xml:space="preserve"> </w:t>
      </w:r>
      <w:r w:rsidRPr="00CE7CDF">
        <w:t xml:space="preserve">description is </w:t>
      </w:r>
      <w:r w:rsidR="00474FA1">
        <w:t xml:space="preserve">provided </w:t>
      </w:r>
      <w:r w:rsidR="00D607C6">
        <w:t xml:space="preserve">as </w:t>
      </w:r>
      <w:r w:rsidR="00D607C6" w:rsidRPr="00CE7CDF">
        <w:t>standardized</w:t>
      </w:r>
      <w:r w:rsidRPr="00CE7CDF">
        <w:t xml:space="preserve"> JSON </w:t>
      </w:r>
      <w:r w:rsidR="00B14DB2">
        <w:t>record</w:t>
      </w:r>
      <w:r w:rsidRPr="00CE7CDF">
        <w:t>.</w:t>
      </w:r>
    </w:p>
    <w:p w14:paraId="2D916414" w14:textId="411BE385" w:rsidR="00FD5418" w:rsidRDefault="00FD5418" w:rsidP="002130E0">
      <w:r>
        <w:t xml:space="preserve"> In case of </w:t>
      </w:r>
      <w:r w:rsidRPr="00FD5418">
        <w:t xml:space="preserve">smart </w:t>
      </w:r>
      <w:r w:rsidR="00FC6657" w:rsidRPr="00FD5418">
        <w:t>contract</w:t>
      </w:r>
      <w:r w:rsidR="00FC6657">
        <w:t>s, they</w:t>
      </w:r>
      <w:r>
        <w:t xml:space="preserve"> are coded </w:t>
      </w:r>
      <w:r w:rsidR="00FC6657">
        <w:t>with in</w:t>
      </w:r>
      <w:r>
        <w:t xml:space="preserve"> e</w:t>
      </w:r>
      <w:r w:rsidRPr="00FD5418">
        <w:t>xplicitly detailed</w:t>
      </w:r>
      <w:r>
        <w:t xml:space="preserve"> manner</w:t>
      </w:r>
      <w:r w:rsidRPr="00FD5418">
        <w:t xml:space="preserve">. </w:t>
      </w:r>
      <w:r>
        <w:t xml:space="preserve"> As it is executed spontaneously after </w:t>
      </w:r>
      <w:r w:rsidR="00FC6657">
        <w:t xml:space="preserve">transaction all the </w:t>
      </w:r>
      <w:r w:rsidR="00FC6657" w:rsidRPr="00FD5418">
        <w:t>terms</w:t>
      </w:r>
      <w:r w:rsidRPr="00FD5418">
        <w:t xml:space="preserve"> and conditions</w:t>
      </w:r>
      <w:r w:rsidR="00FC6657">
        <w:t xml:space="preserve"> specified for the contract needs to be satisfied before completion.</w:t>
      </w:r>
      <w:r w:rsidRPr="00FD5418">
        <w:t xml:space="preserve"> </w:t>
      </w:r>
    </w:p>
    <w:p w14:paraId="65F43D48" w14:textId="17A9EB85" w:rsidR="00FC6657" w:rsidRDefault="00FC6657" w:rsidP="002130E0"/>
    <w:p w14:paraId="486AF5B6" w14:textId="77777777" w:rsidR="00A54C1D" w:rsidRDefault="00A54C1D">
      <w:pPr>
        <w:spacing w:after="160" w:line="259" w:lineRule="auto"/>
        <w:ind w:firstLine="0"/>
        <w:jc w:val="left"/>
        <w:rPr>
          <w:rFonts w:eastAsiaTheme="majorEastAsia" w:cstheme="majorBidi"/>
          <w:b/>
          <w:sz w:val="28"/>
          <w:szCs w:val="32"/>
        </w:rPr>
      </w:pPr>
      <w:r>
        <w:br w:type="page"/>
      </w:r>
    </w:p>
    <w:p w14:paraId="4A6132DD" w14:textId="77777777" w:rsidR="00D261A7" w:rsidRPr="00D261A7" w:rsidRDefault="00D261A7" w:rsidP="00D261A7"/>
    <w:sectPr w:rsidR="00D261A7" w:rsidRPr="00D261A7" w:rsidSect="00EC409C">
      <w:headerReference w:type="default" r:id="rId7"/>
      <w:headerReference w:type="first" r:id="rId8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F7DF13" w14:textId="77777777" w:rsidR="00B3439B" w:rsidRDefault="00B3439B" w:rsidP="00304BB8">
      <w:pPr>
        <w:spacing w:after="0" w:line="240" w:lineRule="auto"/>
      </w:pPr>
      <w:r>
        <w:separator/>
      </w:r>
    </w:p>
  </w:endnote>
  <w:endnote w:type="continuationSeparator" w:id="0">
    <w:p w14:paraId="3B233E64" w14:textId="77777777" w:rsidR="00B3439B" w:rsidRDefault="00B3439B" w:rsidP="00304B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B3A964" w14:textId="77777777" w:rsidR="00B3439B" w:rsidRDefault="00B3439B" w:rsidP="00304BB8">
      <w:pPr>
        <w:spacing w:after="0" w:line="240" w:lineRule="auto"/>
      </w:pPr>
      <w:r>
        <w:separator/>
      </w:r>
    </w:p>
  </w:footnote>
  <w:footnote w:type="continuationSeparator" w:id="0">
    <w:p w14:paraId="1D195A2F" w14:textId="77777777" w:rsidR="00B3439B" w:rsidRDefault="00B3439B" w:rsidP="00304B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97C9ED" w14:textId="77777777" w:rsidR="00EC409C" w:rsidRDefault="00EC409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413C956B" wp14:editId="4C3D0F66">
              <wp:simplePos x="0" y="0"/>
              <wp:positionH relativeFrom="margin">
                <wp:align>right</wp:align>
              </wp:positionH>
              <wp:positionV relativeFrom="topMargin">
                <wp:posOffset>365760</wp:posOffset>
              </wp:positionV>
              <wp:extent cx="5943600" cy="228600"/>
              <wp:effectExtent l="0" t="0" r="0" b="0"/>
              <wp:wrapNone/>
              <wp:docPr id="220" name="Text Box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AFAABD" w14:textId="77777777" w:rsidR="00857970" w:rsidRDefault="00857970" w:rsidP="00857970">
                          <w:pPr>
                            <w:pStyle w:val="Header"/>
                            <w:ind w:firstLine="0"/>
                          </w:pPr>
                          <w:r w:rsidRPr="00857970">
                            <w:t>SMART CONTRACTS IN BLOCK CHAIN</w:t>
                          </w:r>
                        </w:p>
                        <w:p w14:paraId="4FA1F4C7" w14:textId="77777777" w:rsidR="00EC409C" w:rsidRDefault="00EC409C">
                          <w:pPr>
                            <w:spacing w:after="0" w:line="240" w:lineRule="auto"/>
                            <w:jc w:val="right"/>
                            <w:rPr>
                              <w:noProof/>
                            </w:rPr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3C956B" id="_x0000_t202" coordsize="21600,21600" o:spt="202" path="m,l,21600r21600,l21600,xe">
              <v:stroke joinstyle="miter"/>
              <v:path gradientshapeok="t" o:connecttype="rect"/>
            </v:shapetype>
            <v:shape id="Text Box 220" o:spid="_x0000_s1026" type="#_x0000_t202" style="position:absolute;left:0;text-align:left;margin-left:416.8pt;margin-top:28.8pt;width:468pt;height:18pt;z-index:251660288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absolute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" o:allowincell="f" filled="f" stroked="f">
              <v:textbox inset=",0,,0">
                <w:txbxContent>
                  <w:p w14:paraId="64AFAABD" w14:textId="77777777" w:rsidR="00857970" w:rsidRDefault="00857970" w:rsidP="00857970">
                    <w:pPr>
                      <w:pStyle w:val="Header"/>
                      <w:ind w:firstLine="0"/>
                    </w:pPr>
                    <w:r w:rsidRPr="00857970">
                      <w:t>SMART CONTRACTS IN BLOCK CHAIN</w:t>
                    </w:r>
                  </w:p>
                  <w:p w14:paraId="4FA1F4C7" w14:textId="77777777" w:rsidR="00EC409C" w:rsidRDefault="00EC409C">
                    <w:pPr>
                      <w:spacing w:after="0" w:line="240" w:lineRule="auto"/>
                      <w:jc w:val="right"/>
                      <w:rPr>
                        <w:noProof/>
                      </w:rPr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D84A900" wp14:editId="455442E3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Text Box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73B18B26" w14:textId="77777777" w:rsidR="00EC409C" w:rsidRDefault="00EC409C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D84A900" id="Text Box 221" o:spid="_x0000_s1027" type="#_x0000_t202" style="position:absolute;left:0;text-align:left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" o:allowincell="f" fillcolor="#a8d08d [1945]" stroked="f">
              <v:textbox style="mso-fit-shape-to-text:t" inset=",0,,0">
                <w:txbxContent>
                  <w:p w14:paraId="73B18B26" w14:textId="77777777" w:rsidR="00EC409C" w:rsidRDefault="00EC409C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1C2097" w14:textId="458C21EA" w:rsidR="00304BB8" w:rsidRDefault="00304BB8" w:rsidP="00304BB8">
    <w:pPr>
      <w:pStyle w:val="Header"/>
      <w:ind w:firstLine="0"/>
    </w:pPr>
    <w:r w:rsidRPr="00304BB8">
      <w:t xml:space="preserve">Running head: </w:t>
    </w:r>
    <w:r w:rsidR="00857970" w:rsidRPr="00857970">
      <w:t>SMART CONTRACTS IN BLOCK CHAIN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75709E"/>
    <w:multiLevelType w:val="multilevel"/>
    <w:tmpl w:val="5672A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0E0"/>
    <w:rsid w:val="0000561F"/>
    <w:rsid w:val="00054F9A"/>
    <w:rsid w:val="00062C59"/>
    <w:rsid w:val="00066CD9"/>
    <w:rsid w:val="000A4B78"/>
    <w:rsid w:val="000B5CC7"/>
    <w:rsid w:val="000C2697"/>
    <w:rsid w:val="00163C75"/>
    <w:rsid w:val="001B5AF2"/>
    <w:rsid w:val="001D1CCE"/>
    <w:rsid w:val="002130E0"/>
    <w:rsid w:val="00230D40"/>
    <w:rsid w:val="00265617"/>
    <w:rsid w:val="002B3EDB"/>
    <w:rsid w:val="002D6639"/>
    <w:rsid w:val="00304BB8"/>
    <w:rsid w:val="003576A3"/>
    <w:rsid w:val="0039359B"/>
    <w:rsid w:val="003C2E2F"/>
    <w:rsid w:val="003D78D5"/>
    <w:rsid w:val="004722BA"/>
    <w:rsid w:val="00474FA1"/>
    <w:rsid w:val="004C3624"/>
    <w:rsid w:val="004D2687"/>
    <w:rsid w:val="00500A12"/>
    <w:rsid w:val="00503609"/>
    <w:rsid w:val="0052738F"/>
    <w:rsid w:val="005D4E95"/>
    <w:rsid w:val="00634127"/>
    <w:rsid w:val="00691156"/>
    <w:rsid w:val="006A07FF"/>
    <w:rsid w:val="006A5392"/>
    <w:rsid w:val="006C34C8"/>
    <w:rsid w:val="00750FA1"/>
    <w:rsid w:val="00751F52"/>
    <w:rsid w:val="0078352A"/>
    <w:rsid w:val="007B3499"/>
    <w:rsid w:val="007D3DE5"/>
    <w:rsid w:val="007F2B12"/>
    <w:rsid w:val="00830562"/>
    <w:rsid w:val="00842138"/>
    <w:rsid w:val="00857970"/>
    <w:rsid w:val="008955BA"/>
    <w:rsid w:val="008A3D1C"/>
    <w:rsid w:val="008C2FFD"/>
    <w:rsid w:val="008C7174"/>
    <w:rsid w:val="00935C2C"/>
    <w:rsid w:val="009569B5"/>
    <w:rsid w:val="00A54C1D"/>
    <w:rsid w:val="00B13448"/>
    <w:rsid w:val="00B14DB2"/>
    <w:rsid w:val="00B3439B"/>
    <w:rsid w:val="00B55C76"/>
    <w:rsid w:val="00B962FF"/>
    <w:rsid w:val="00C414D3"/>
    <w:rsid w:val="00CE7CDF"/>
    <w:rsid w:val="00D261A7"/>
    <w:rsid w:val="00D607C6"/>
    <w:rsid w:val="00DB3F03"/>
    <w:rsid w:val="00DB63DA"/>
    <w:rsid w:val="00E06888"/>
    <w:rsid w:val="00E5091B"/>
    <w:rsid w:val="00E60886"/>
    <w:rsid w:val="00EC409C"/>
    <w:rsid w:val="00F94567"/>
    <w:rsid w:val="00FC6657"/>
    <w:rsid w:val="00FD5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660A98"/>
  <w15:chartTrackingRefBased/>
  <w15:docId w15:val="{3441DB8F-2C48-44CC-B452-9807A5D98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B12"/>
    <w:pPr>
      <w:spacing w:after="200" w:line="480" w:lineRule="auto"/>
      <w:ind w:firstLine="720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5C2C"/>
    <w:pPr>
      <w:keepNext/>
      <w:keepLines/>
      <w:spacing w:before="240" w:after="0"/>
      <w:ind w:firstLine="0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2687"/>
    <w:pPr>
      <w:keepNext/>
      <w:keepLines/>
      <w:spacing w:before="40" w:after="0"/>
      <w:ind w:firstLine="0"/>
      <w:jc w:val="left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5AF2"/>
    <w:pPr>
      <w:keepNext/>
      <w:keepLines/>
      <w:spacing w:before="40" w:after="0"/>
      <w:ind w:firstLine="0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5C2C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D2687"/>
    <w:rPr>
      <w:rFonts w:ascii="Times New Roman" w:eastAsiaTheme="majorEastAsia" w:hAnsi="Times New Roman" w:cstheme="majorBidi"/>
      <w:b/>
      <w:sz w:val="26"/>
      <w:szCs w:val="26"/>
    </w:rPr>
  </w:style>
  <w:style w:type="paragraph" w:styleId="NoSpacing">
    <w:name w:val="No Spacing"/>
    <w:aliases w:val="Harvard"/>
    <w:uiPriority w:val="1"/>
    <w:qFormat/>
    <w:rsid w:val="00230D40"/>
    <w:pPr>
      <w:spacing w:after="0" w:line="480" w:lineRule="auto"/>
      <w:jc w:val="both"/>
    </w:pPr>
    <w:rPr>
      <w:rFonts w:ascii="Times New Roman" w:hAnsi="Times New Roman"/>
      <w:sz w:val="24"/>
    </w:rPr>
  </w:style>
  <w:style w:type="paragraph" w:styleId="Subtitle">
    <w:name w:val="Subtitle"/>
    <w:aliases w:val="APA"/>
    <w:basedOn w:val="Normal"/>
    <w:next w:val="Normal"/>
    <w:link w:val="SubtitleChar"/>
    <w:uiPriority w:val="11"/>
    <w:qFormat/>
    <w:rsid w:val="00230D40"/>
    <w:pPr>
      <w:numPr>
        <w:ilvl w:val="1"/>
      </w:numPr>
      <w:ind w:left="720" w:hanging="720"/>
    </w:pPr>
    <w:rPr>
      <w:rFonts w:eastAsiaTheme="minorEastAsia"/>
      <w:spacing w:val="15"/>
    </w:rPr>
  </w:style>
  <w:style w:type="character" w:customStyle="1" w:styleId="SubtitleChar">
    <w:name w:val="Subtitle Char"/>
    <w:aliases w:val="APA Char"/>
    <w:basedOn w:val="DefaultParagraphFont"/>
    <w:link w:val="Subtitle"/>
    <w:uiPriority w:val="11"/>
    <w:rsid w:val="00230D40"/>
    <w:rPr>
      <w:rFonts w:ascii="Times New Roman" w:eastAsiaTheme="minorEastAsia" w:hAnsi="Times New Roman"/>
      <w:spacing w:val="15"/>
      <w:sz w:val="24"/>
    </w:rPr>
  </w:style>
  <w:style w:type="paragraph" w:styleId="Header">
    <w:name w:val="header"/>
    <w:basedOn w:val="Normal"/>
    <w:link w:val="HeaderChar"/>
    <w:uiPriority w:val="99"/>
    <w:unhideWhenUsed/>
    <w:rsid w:val="00304B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4BB8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304B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4BB8"/>
    <w:rPr>
      <w:rFonts w:ascii="Times New Roman" w:hAnsi="Times New Roman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5AF2"/>
    <w:rPr>
      <w:rFonts w:ascii="Times New Roman" w:eastAsiaTheme="majorEastAsia" w:hAnsi="Times New Roman" w:cstheme="majorBidi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540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ocuments\Custom%20Office%20Templates\Report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ReportTemplate.dotx</Template>
  <TotalTime>37</TotalTime>
  <Pages>3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2020-03-25T16:36:00Z</dcterms:created>
  <dcterms:modified xsi:type="dcterms:W3CDTF">2020-03-25T17:14:00Z</dcterms:modified>
</cp:coreProperties>
</file>